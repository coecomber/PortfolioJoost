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11"/>
        <w:gridCol w:w="5012"/>
      </w:tblGrid>
      <w:tr w:rsidR="00DD03A0">
        <w:tc>
          <w:tcPr>
            <w:tcW w:w="2500" w:type="pct"/>
            <w:shd w:val="clear" w:color="auto" w:fill="7E97AD" w:themeFill="accent1"/>
            <w:vAlign w:val="center"/>
          </w:tcPr>
          <w:p w:rsidR="00DD03A0" w:rsidRDefault="001F3696">
            <w:pPr>
              <w:pStyle w:val="Title"/>
            </w:pPr>
            <w:bookmarkStart w:id="0" w:name="_GoBack"/>
            <w:bookmarkEnd w:id="0"/>
            <w:r>
              <w:rPr>
                <w:szCs w:val="24"/>
              </w:rPr>
              <w:t>FACTUUR</w:t>
            </w:r>
            <w:r>
              <w:t xml:space="preserve"> </w:t>
            </w:r>
            <w:sdt>
              <w:sdtPr>
                <w:id w:val="-1395425498"/>
                <w:placeholder>
                  <w:docPart w:val="6C9A30F3E99A473EAA8244CBFBB0FAD8"/>
                </w:placeholder>
                <w:temporary/>
                <w:showingPlcHdr/>
                <w:text/>
              </w:sdtPr>
              <w:sdtEndPr/>
              <w:sdtContent>
                <w:r>
                  <w:t>[</w:t>
                </w:r>
                <w:r>
                  <w:rPr>
                    <w:szCs w:val="24"/>
                  </w:rPr>
                  <w:t>NR</w:t>
                </w:r>
                <w:r>
                  <w:t>.]</w:t>
                </w:r>
              </w:sdtContent>
            </w:sdt>
          </w:p>
        </w:tc>
        <w:sdt>
          <w:sdtPr>
            <w:id w:val="715166947"/>
            <w:placeholder>
              <w:docPart w:val="004EC41E4D5F4CFEA91414605ABF0FF4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shd w:val="clear" w:color="auto" w:fill="7E97AD" w:themeFill="accent1"/>
                <w:vAlign w:val="center"/>
              </w:tcPr>
              <w:p w:rsidR="00DD03A0" w:rsidRDefault="001F3696">
                <w:pPr>
                  <w:pStyle w:val="Title"/>
                  <w:jc w:val="right"/>
                </w:pPr>
                <w:r>
                  <w:t>[</w:t>
                </w:r>
                <w:r>
                  <w:rPr>
                    <w:szCs w:val="24"/>
                  </w:rPr>
                  <w:t>SelectEER DATUM</w:t>
                </w:r>
                <w:r>
                  <w:t>]</w:t>
                </w:r>
              </w:p>
            </w:tc>
          </w:sdtContent>
        </w:sdt>
      </w:tr>
    </w:tbl>
    <w:p w:rsidR="00DD03A0" w:rsidRDefault="00DD03A0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05"/>
        <w:gridCol w:w="2506"/>
        <w:gridCol w:w="5012"/>
      </w:tblGrid>
      <w:tr w:rsidR="00DD03A0"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D03A0" w:rsidRDefault="004D79C7">
            <w:pPr>
              <w:pStyle w:val="TabelKoptekst"/>
            </w:pPr>
            <w:r w:rsidRPr="004D79C7">
              <w:rPr>
                <w:rFonts w:cs="Times New Roman"/>
                <w:szCs w:val="24"/>
              </w:rPr>
              <w:t>FACTUURADRES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D03A0" w:rsidRDefault="004D79C7" w:rsidP="00195441">
            <w:pPr>
              <w:pStyle w:val="TabelKoptekst"/>
              <w:ind w:left="491" w:hanging="142"/>
            </w:pPr>
            <w:r w:rsidRPr="004D79C7">
              <w:rPr>
                <w:rFonts w:cs="Times New Roman"/>
                <w:szCs w:val="24"/>
              </w:rPr>
              <w:t>VERZENDADRES</w:t>
            </w: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:rsidR="00DD03A0" w:rsidRDefault="001F3696" w:rsidP="001F3696">
            <w:pPr>
              <w:pStyle w:val="TabelKoptekst"/>
              <w:ind w:firstLine="664"/>
            </w:pPr>
            <w:r>
              <w:rPr>
                <w:rFonts w:cs="Times New Roman"/>
                <w:szCs w:val="24"/>
              </w:rPr>
              <w:t>Instructies</w:t>
            </w:r>
          </w:p>
        </w:tc>
      </w:tr>
      <w:tr w:rsidR="00DD03A0">
        <w:tc>
          <w:tcPr>
            <w:tcW w:w="1250" w:type="pct"/>
            <w:tcBorders>
              <w:top w:val="single" w:sz="4" w:space="0" w:color="7E97AD" w:themeColor="accent1"/>
            </w:tcBorders>
          </w:tcPr>
          <w:p w:rsidR="00DD03A0" w:rsidRDefault="00F24FC3">
            <w:sdt>
              <w:sdtPr>
                <w:id w:val="-190845037"/>
                <w:placeholder>
                  <w:docPart w:val="5C0A672D95BF4EC4AF29C2A6A173BA4C"/>
                </w:placeholder>
                <w:temporary/>
                <w:showingPlcHdr/>
                <w:text/>
              </w:sdtPr>
              <w:sdtEndPr/>
              <w:sdtContent>
                <w:r w:rsidR="001F3696">
                  <w:t>[</w:t>
                </w:r>
                <w:r w:rsidR="001F3696" w:rsidRPr="001F3696">
                  <w:rPr>
                    <w:szCs w:val="24"/>
                  </w:rPr>
                  <w:t>Naam</w:t>
                </w:r>
                <w:r w:rsidR="001F3696">
                  <w:t>]</w:t>
                </w:r>
              </w:sdtContent>
            </w:sdt>
            <w:r w:rsidR="001F3696">
              <w:br/>
            </w:r>
            <w:sdt>
              <w:sdtPr>
                <w:id w:val="951744062"/>
                <w:placeholder>
                  <w:docPart w:val="C4661A3D90974C37A0A0833A2E1B61F1"/>
                </w:placeholder>
                <w:temporary/>
                <w:showingPlcHdr/>
                <w:text/>
              </w:sdtPr>
              <w:sdtEndPr/>
              <w:sdtContent>
                <w:r w:rsidR="001F3696">
                  <w:t>[</w:t>
                </w:r>
                <w:r w:rsidR="001F3696" w:rsidRPr="001F3696">
                  <w:rPr>
                    <w:szCs w:val="24"/>
                  </w:rPr>
                  <w:t>Adres</w:t>
                </w:r>
                <w:r w:rsidR="001F3696">
                  <w:t>]</w:t>
                </w:r>
              </w:sdtContent>
            </w:sdt>
            <w:r w:rsidR="001F3696">
              <w:br/>
            </w:r>
            <w:sdt>
              <w:sdtPr>
                <w:id w:val="2081160678"/>
                <w:placeholder>
                  <w:docPart w:val="B944120FC89A48C3A652B2527F053583"/>
                </w:placeholder>
                <w:temporary/>
                <w:showingPlcHdr/>
                <w:text/>
              </w:sdtPr>
              <w:sdtEndPr/>
              <w:sdtContent>
                <w:r w:rsidR="001F3696">
                  <w:t>[</w:t>
                </w:r>
                <w:r w:rsidR="004D79C7" w:rsidRPr="004D79C7">
                  <w:rPr>
                    <w:szCs w:val="24"/>
                  </w:rPr>
                  <w:t>Postcode Plaats</w:t>
                </w:r>
                <w:r w:rsidR="001F3696">
                  <w:t>]</w:t>
                </w:r>
              </w:sdtContent>
            </w:sdt>
          </w:p>
          <w:p w:rsidR="00DD03A0" w:rsidRDefault="00DD03A0"/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:rsidR="00DD03A0" w:rsidRDefault="00F24FC3" w:rsidP="00195441">
            <w:pPr>
              <w:ind w:left="207" w:firstLine="142"/>
            </w:pPr>
            <w:sdt>
              <w:sdtPr>
                <w:id w:val="-786579127"/>
                <w:placeholder>
                  <w:docPart w:val="B68505A933884B60B35C5AD9D96DCE45"/>
                </w:placeholder>
                <w:temporary/>
                <w:showingPlcHdr/>
                <w:text/>
              </w:sdtPr>
              <w:sdtEndPr/>
              <w:sdtContent>
                <w:r w:rsidR="004D79C7" w:rsidRPr="004D79C7">
                  <w:rPr>
                    <w:szCs w:val="24"/>
                  </w:rPr>
                  <w:t>Zelfde als geadresseerde</w:t>
                </w:r>
              </w:sdtContent>
            </w:sdt>
          </w:p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sdt>
            <w:sdtPr>
              <w:id w:val="1664363053"/>
              <w:placeholder>
                <w:docPart w:val="21ACA08330BE44669A5261F5B9AF80D1"/>
              </w:placeholder>
              <w:temporary/>
              <w:showingPlcHdr/>
              <w:text/>
            </w:sdtPr>
            <w:sdtEndPr/>
            <w:sdtContent>
              <w:p w:rsidR="00DD03A0" w:rsidRDefault="001F3696" w:rsidP="001F3696">
                <w:pPr>
                  <w:ind w:firstLine="664"/>
                </w:pPr>
                <w:r>
                  <w:t>[</w:t>
                </w:r>
                <w:r>
                  <w:rPr>
                    <w:szCs w:val="24"/>
                  </w:rPr>
                  <w:t>Voeg extra instructies toe</w:t>
                </w:r>
                <w:r>
                  <w:t>]</w:t>
                </w:r>
              </w:p>
            </w:sdtContent>
          </w:sdt>
        </w:tc>
      </w:tr>
    </w:tbl>
    <w:p w:rsidR="00DD03A0" w:rsidRDefault="00DD03A0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004"/>
        <w:gridCol w:w="4009"/>
        <w:gridCol w:w="2005"/>
        <w:gridCol w:w="2005"/>
      </w:tblGrid>
      <w:tr w:rsidR="00DD03A0" w:rsidTr="00DD0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D03A0" w:rsidRDefault="001F3696">
            <w:r>
              <w:rPr>
                <w:rFonts w:ascii="Calibri" w:hAnsi="Calibri"/>
                <w:color w:val="FFFFFF"/>
                <w:szCs w:val="24"/>
              </w:rPr>
              <w:t>AANTAL</w:t>
            </w:r>
          </w:p>
        </w:tc>
        <w:tc>
          <w:tcPr>
            <w:tcW w:w="2000" w:type="pct"/>
          </w:tcPr>
          <w:p w:rsidR="00DD03A0" w:rsidRDefault="001F3696">
            <w:r>
              <w:rPr>
                <w:rFonts w:ascii="Calibri" w:hAnsi="Calibri"/>
                <w:color w:val="FFFFFF"/>
                <w:szCs w:val="24"/>
              </w:rPr>
              <w:t>Beschrijving</w:t>
            </w:r>
          </w:p>
        </w:tc>
        <w:tc>
          <w:tcPr>
            <w:tcW w:w="1000" w:type="pct"/>
          </w:tcPr>
          <w:p w:rsidR="00DD03A0" w:rsidRDefault="001F3696">
            <w:pPr>
              <w:jc w:val="right"/>
            </w:pPr>
            <w:r>
              <w:rPr>
                <w:rFonts w:ascii="Calibri" w:hAnsi="Calibri"/>
                <w:color w:val="FFFFFF"/>
                <w:szCs w:val="24"/>
              </w:rPr>
              <w:t>Prijs per eenheid</w:t>
            </w:r>
          </w:p>
        </w:tc>
        <w:tc>
          <w:tcPr>
            <w:tcW w:w="1000" w:type="pct"/>
          </w:tcPr>
          <w:p w:rsidR="00DD03A0" w:rsidRDefault="001F3696">
            <w:pPr>
              <w:jc w:val="right"/>
            </w:pPr>
            <w:r>
              <w:rPr>
                <w:rFonts w:ascii="Calibri" w:hAnsi="Calibri"/>
                <w:color w:val="FFFFFF"/>
                <w:szCs w:val="24"/>
              </w:rPr>
              <w:t>Totaal</w:t>
            </w: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</w:tbl>
    <w:p w:rsidR="00DD03A0" w:rsidRDefault="00DD03A0">
      <w:pPr>
        <w:pStyle w:val="NoSpacing"/>
        <w:rPr>
          <w:sz w:val="4"/>
        </w:rPr>
      </w:pPr>
    </w:p>
    <w:tbl>
      <w:tblPr>
        <w:tblStyle w:val="InvoiceTable"/>
        <w:tblW w:w="3355" w:type="pct"/>
        <w:tblInd w:w="3329" w:type="dxa"/>
        <w:tblLook w:val="0480" w:firstRow="0" w:lastRow="0" w:firstColumn="1" w:lastColumn="0" w:noHBand="0" w:noVBand="1"/>
        <w:tblDescription w:val="Invoice totals"/>
      </w:tblPr>
      <w:tblGrid>
        <w:gridCol w:w="4720"/>
        <w:gridCol w:w="2005"/>
      </w:tblGrid>
      <w:tr w:rsidR="001F3696" w:rsidTr="001F3696">
        <w:tc>
          <w:tcPr>
            <w:tcW w:w="3509" w:type="pct"/>
          </w:tcPr>
          <w:p w:rsidR="001F3696" w:rsidRDefault="001F3696">
            <w:pPr>
              <w:pStyle w:val="TabelKoptekst"/>
            </w:pPr>
            <w:r>
              <w:rPr>
                <w:rFonts w:cs="Times New Roman"/>
                <w:szCs w:val="24"/>
              </w:rPr>
              <w:t>SubtotaAL</w:t>
            </w:r>
          </w:p>
        </w:tc>
        <w:tc>
          <w:tcPr>
            <w:tcW w:w="1491" w:type="pct"/>
          </w:tcPr>
          <w:p w:rsidR="001F3696" w:rsidRDefault="001F3696">
            <w:pPr>
              <w:jc w:val="right"/>
            </w:pPr>
          </w:p>
        </w:tc>
      </w:tr>
      <w:tr w:rsidR="001F3696" w:rsidTr="001F3696">
        <w:tc>
          <w:tcPr>
            <w:tcW w:w="3509" w:type="pct"/>
          </w:tcPr>
          <w:p w:rsidR="001F3696" w:rsidRDefault="001F3696">
            <w:pPr>
              <w:pStyle w:val="TabelKoptekst"/>
            </w:pPr>
            <w:r>
              <w:rPr>
                <w:rFonts w:cs="Times New Roman"/>
                <w:szCs w:val="24"/>
              </w:rPr>
              <w:t>BTW</w:t>
            </w:r>
          </w:p>
        </w:tc>
        <w:tc>
          <w:tcPr>
            <w:tcW w:w="1491" w:type="pct"/>
          </w:tcPr>
          <w:p w:rsidR="001F3696" w:rsidRDefault="001F3696">
            <w:pPr>
              <w:jc w:val="right"/>
            </w:pPr>
          </w:p>
        </w:tc>
      </w:tr>
      <w:tr w:rsidR="001F3696" w:rsidTr="001F3696">
        <w:tc>
          <w:tcPr>
            <w:tcW w:w="3509" w:type="pct"/>
            <w:tcBorders>
              <w:bottom w:val="single" w:sz="4" w:space="0" w:color="A6A6A6" w:themeColor="background1" w:themeShade="A6"/>
            </w:tcBorders>
          </w:tcPr>
          <w:p w:rsidR="001F3696" w:rsidRDefault="001F3696">
            <w:pPr>
              <w:pStyle w:val="TabelKoptekst"/>
            </w:pPr>
            <w:r>
              <w:rPr>
                <w:rFonts w:cs="Times New Roman"/>
                <w:szCs w:val="24"/>
              </w:rPr>
              <w:t>VERZENDKOSTEN</w:t>
            </w:r>
          </w:p>
        </w:tc>
        <w:tc>
          <w:tcPr>
            <w:tcW w:w="1491" w:type="pct"/>
            <w:tcBorders>
              <w:bottom w:val="single" w:sz="4" w:space="0" w:color="A6A6A6" w:themeColor="background1" w:themeShade="A6"/>
            </w:tcBorders>
          </w:tcPr>
          <w:p w:rsidR="001F3696" w:rsidRDefault="001F3696">
            <w:pPr>
              <w:jc w:val="right"/>
            </w:pPr>
          </w:p>
        </w:tc>
      </w:tr>
      <w:tr w:rsidR="001F3696" w:rsidRPr="001F3696" w:rsidTr="001F3696">
        <w:tc>
          <w:tcPr>
            <w:tcW w:w="3509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F3696" w:rsidRPr="001F3696" w:rsidRDefault="001F3696" w:rsidP="001F3696">
            <w:pPr>
              <w:pStyle w:val="TabelKoptekst"/>
              <w:ind w:right="-1337"/>
              <w:rPr>
                <w:rStyle w:val="Strong"/>
              </w:rPr>
            </w:pPr>
            <w:r>
              <w:rPr>
                <w:rFonts w:cs="Times New Roman"/>
                <w:b/>
                <w:szCs w:val="24"/>
              </w:rPr>
              <w:t xml:space="preserve">TOTAAL TE BETALEN VOOR </w:t>
            </w:r>
            <w:sdt>
              <w:sdtPr>
                <w:rPr>
                  <w:rStyle w:val="Strong"/>
                </w:rPr>
                <w:id w:val="683252816"/>
                <w:placeholder>
                  <w:docPart w:val="81745CC9EDFA4537A8B0BFEEFB3E1E8C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>
                <w:rPr>
                  <w:rStyle w:val="Strong"/>
                </w:rPr>
              </w:sdtEndPr>
              <w:sdtContent>
                <w:r w:rsidRPr="001F3696">
                  <w:rPr>
                    <w:rStyle w:val="PlaceholderText"/>
                  </w:rPr>
                  <w:t>[</w:t>
                </w:r>
                <w:r>
                  <w:rPr>
                    <w:rFonts w:cs="Times New Roman"/>
                    <w:szCs w:val="24"/>
                  </w:rPr>
                  <w:t>SelectEER DATUM</w:t>
                </w:r>
                <w:r w:rsidRPr="001F3696">
                  <w:rPr>
                    <w:rStyle w:val="PlaceholderText"/>
                  </w:rPr>
                  <w:t>]</w:t>
                </w:r>
              </w:sdtContent>
            </w:sdt>
          </w:p>
        </w:tc>
        <w:tc>
          <w:tcPr>
            <w:tcW w:w="1491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F3696" w:rsidRPr="001F3696" w:rsidRDefault="001F3696" w:rsidP="001F3696">
            <w:pPr>
              <w:ind w:right="981"/>
              <w:jc w:val="right"/>
              <w:rPr>
                <w:rStyle w:val="Strong"/>
              </w:rPr>
            </w:pPr>
          </w:p>
        </w:tc>
      </w:tr>
      <w:tr w:rsidR="001F3696" w:rsidRPr="001F3696" w:rsidTr="001F3696">
        <w:tc>
          <w:tcPr>
            <w:tcW w:w="3509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1F3696" w:rsidRPr="001F3696" w:rsidRDefault="004D79C7">
            <w:pPr>
              <w:pStyle w:val="Closing"/>
            </w:pPr>
            <w:r w:rsidRPr="004D79C7">
              <w:rPr>
                <w:color w:val="595959"/>
                <w:szCs w:val="24"/>
              </w:rPr>
              <w:t>Bedankt voor uw bestelling.</w:t>
            </w:r>
          </w:p>
        </w:tc>
        <w:tc>
          <w:tcPr>
            <w:tcW w:w="1491" w:type="pct"/>
            <w:tcBorders>
              <w:top w:val="single" w:sz="4" w:space="0" w:color="A6A6A6" w:themeColor="background1" w:themeShade="A6"/>
              <w:bottom w:val="nil"/>
            </w:tcBorders>
          </w:tcPr>
          <w:p w:rsidR="001F3696" w:rsidRPr="001F3696" w:rsidRDefault="001F3696"/>
        </w:tc>
      </w:tr>
    </w:tbl>
    <w:p w:rsidR="00DD03A0" w:rsidRPr="001F3696" w:rsidRDefault="00DD03A0"/>
    <w:sectPr w:rsidR="00DD03A0" w:rsidRPr="001F3696" w:rsidSect="007A353C">
      <w:headerReference w:type="default" r:id="rId10"/>
      <w:footerReference w:type="default" r:id="rId11"/>
      <w:headerReference w:type="first" r:id="rId12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FC3" w:rsidRDefault="00F24FC3">
      <w:pPr>
        <w:spacing w:before="0" w:after="0"/>
      </w:pPr>
      <w:r>
        <w:separator/>
      </w:r>
    </w:p>
  </w:endnote>
  <w:endnote w:type="continuationSeparator" w:id="0">
    <w:p w:rsidR="00F24FC3" w:rsidRDefault="00F24F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00" w:rsidRDefault="003C7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FC3" w:rsidRDefault="00F24FC3">
      <w:pPr>
        <w:spacing w:before="0" w:after="0"/>
      </w:pPr>
      <w:r>
        <w:separator/>
      </w:r>
    </w:p>
  </w:footnote>
  <w:footnote w:type="continuationSeparator" w:id="0">
    <w:p w:rsidR="00F24FC3" w:rsidRDefault="00F24F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3C7000" w:rsidRDefault="003C7000">
        <w:pPr>
          <w:pStyle w:val="Header"/>
        </w:pPr>
        <w:r>
          <w:rPr>
            <w:noProof/>
            <w:lang w:eastAsia="nl-NL"/>
          </w:rPr>
          <w:drawing>
            <wp:inline distT="0" distB="0" distL="0" distR="0">
              <wp:extent cx="453224" cy="309231"/>
              <wp:effectExtent l="0" t="0" r="4445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224" cy="3092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968"/>
      <w:gridCol w:w="5055"/>
    </w:tblGrid>
    <w:tr w:rsidR="003C7000">
      <w:tc>
        <w:tcPr>
          <w:tcW w:w="5148" w:type="dxa"/>
        </w:tcPr>
        <w:p w:rsidR="003C7000" w:rsidRDefault="00A34439">
          <w:r>
            <w:t>J. Auto</w:t>
          </w:r>
        </w:p>
        <w:p w:rsidR="003C7000" w:rsidRPr="001F3696" w:rsidRDefault="00A34439" w:rsidP="004D79C7">
          <w:proofErr w:type="spellStart"/>
          <w:r>
            <w:t>Lingsesdijk</w:t>
          </w:r>
          <w:proofErr w:type="spellEnd"/>
          <w:r>
            <w:t xml:space="preserve"> 86 4207AG Gorinchem</w:t>
          </w:r>
        </w:p>
        <w:p w:rsidR="003C7000" w:rsidRPr="001F3696" w:rsidRDefault="003C7000" w:rsidP="00A34439">
          <w:r w:rsidRPr="001F3696">
            <w:rPr>
              <w:rStyle w:val="Strong"/>
            </w:rPr>
            <w:t>Tel</w:t>
          </w:r>
          <w:r w:rsidRPr="001F3696">
            <w:t xml:space="preserve"> </w:t>
          </w:r>
          <w:r w:rsidR="0062126B">
            <w:t xml:space="preserve">06 </w:t>
          </w:r>
          <w:r w:rsidR="00A34439">
            <w:t>53 25 88 08</w:t>
          </w:r>
          <w:r w:rsidR="0062126B">
            <w:t xml:space="preserve"> </w:t>
          </w:r>
        </w:p>
      </w:tc>
      <w:tc>
        <w:tcPr>
          <w:tcW w:w="5148" w:type="dxa"/>
        </w:tcPr>
        <w:sdt>
          <w:sdtPr>
            <w:rPr>
              <w:noProof/>
              <w:lang w:eastAsia="nl-NL"/>
            </w:rPr>
            <w:alias w:val="Klik op het pictogram rechts om het logo te vervangen"/>
            <w:tag w:val="Klik op het pictogram rechts om het logo te vervangen"/>
            <w:id w:val="-708340337"/>
            <w:dataBinding w:prefixMappings="xmlns:ns0='http://schemas.microsoft.com/pics' " w:xpath="/ns0:mappings[1]/ns0:picture[1]" w:storeItemID="{47E18979-C756-43FD-9D2A-15203E6A502A}"/>
            <w:picture/>
          </w:sdtPr>
          <w:sdtContent>
            <w:p w:rsidR="003C7000" w:rsidRDefault="00A34439">
              <w:pPr>
                <w:pStyle w:val="Header"/>
              </w:pPr>
              <w:r>
                <w:rPr>
                  <w:noProof/>
                  <w:lang w:eastAsia="nl-NL"/>
                </w:rPr>
                <w:drawing>
                  <wp:inline distT="0" distB="0" distL="0" distR="0" wp14:anchorId="326BC040" wp14:editId="6ABB30C9">
                    <wp:extent cx="1828800" cy="12477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28800" cy="12477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3C7000" w:rsidRDefault="003C7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6B"/>
    <w:rsid w:val="00090B91"/>
    <w:rsid w:val="000D6E84"/>
    <w:rsid w:val="00195441"/>
    <w:rsid w:val="001F3696"/>
    <w:rsid w:val="003C7000"/>
    <w:rsid w:val="004D79C7"/>
    <w:rsid w:val="0062126B"/>
    <w:rsid w:val="006E126E"/>
    <w:rsid w:val="00743F14"/>
    <w:rsid w:val="007A353C"/>
    <w:rsid w:val="00A21B57"/>
    <w:rsid w:val="00A34439"/>
    <w:rsid w:val="00DD03A0"/>
    <w:rsid w:val="00F24FC3"/>
    <w:rsid w:val="00F4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elKoptekst">
    <w:name w:val="Tabel Koptekst"/>
    <w:basedOn w:val="Normal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44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39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elKoptekst">
    <w:name w:val="Tabel Koptekst"/>
    <w:basedOn w:val="Normal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44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39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Factuur%20(tijdloo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9A30F3E99A473EAA8244CBFBB0FA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117EA4-A0D4-42CC-89D0-86819B9F4092}"/>
      </w:docPartPr>
      <w:docPartBody>
        <w:p w:rsidR="00F33E91" w:rsidRDefault="00515B90">
          <w:pPr>
            <w:pStyle w:val="6C9A30F3E99A473EAA8244CBFBB0FAD8"/>
          </w:pPr>
          <w:r>
            <w:t>[</w:t>
          </w:r>
          <w:r>
            <w:rPr>
              <w:szCs w:val="24"/>
            </w:rPr>
            <w:t>NR</w:t>
          </w:r>
          <w:r>
            <w:t>.]</w:t>
          </w:r>
        </w:p>
      </w:docPartBody>
    </w:docPart>
    <w:docPart>
      <w:docPartPr>
        <w:name w:val="004EC41E4D5F4CFEA91414605ABF0F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9221A6-8D77-4676-93F3-A9453A6F7FBE}"/>
      </w:docPartPr>
      <w:docPartBody>
        <w:p w:rsidR="00F33E91" w:rsidRDefault="00515B90">
          <w:pPr>
            <w:pStyle w:val="004EC41E4D5F4CFEA91414605ABF0FF4"/>
          </w:pPr>
          <w:r>
            <w:t>[</w:t>
          </w:r>
          <w:r>
            <w:rPr>
              <w:szCs w:val="24"/>
            </w:rPr>
            <w:t>SelectEER DATUM</w:t>
          </w:r>
          <w:r>
            <w:t>]</w:t>
          </w:r>
        </w:p>
      </w:docPartBody>
    </w:docPart>
    <w:docPart>
      <w:docPartPr>
        <w:name w:val="5C0A672D95BF4EC4AF29C2A6A173BA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FBE30A-EA47-4850-A898-C10976AE2F6F}"/>
      </w:docPartPr>
      <w:docPartBody>
        <w:p w:rsidR="00F33E91" w:rsidRDefault="00515B90">
          <w:pPr>
            <w:pStyle w:val="5C0A672D95BF4EC4AF29C2A6A173BA4C"/>
          </w:pPr>
          <w:r>
            <w:t>[</w:t>
          </w:r>
          <w:r w:rsidRPr="001F3696">
            <w:rPr>
              <w:szCs w:val="24"/>
            </w:rPr>
            <w:t>Naam</w:t>
          </w:r>
          <w:r>
            <w:t>]</w:t>
          </w:r>
        </w:p>
      </w:docPartBody>
    </w:docPart>
    <w:docPart>
      <w:docPartPr>
        <w:name w:val="C4661A3D90974C37A0A0833A2E1B61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FB4C09-9BBA-4A2F-AE12-0E7DB0FC1E5D}"/>
      </w:docPartPr>
      <w:docPartBody>
        <w:p w:rsidR="00F33E91" w:rsidRDefault="00515B90">
          <w:pPr>
            <w:pStyle w:val="C4661A3D90974C37A0A0833A2E1B61F1"/>
          </w:pPr>
          <w:r>
            <w:t>[</w:t>
          </w:r>
          <w:r w:rsidRPr="001F3696">
            <w:rPr>
              <w:szCs w:val="24"/>
            </w:rPr>
            <w:t>Adres</w:t>
          </w:r>
          <w:r>
            <w:t>]</w:t>
          </w:r>
        </w:p>
      </w:docPartBody>
    </w:docPart>
    <w:docPart>
      <w:docPartPr>
        <w:name w:val="B944120FC89A48C3A652B2527F0535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5AC44B-A205-4D95-B11D-1D48DA578783}"/>
      </w:docPartPr>
      <w:docPartBody>
        <w:p w:rsidR="00F33E91" w:rsidRDefault="00515B90">
          <w:pPr>
            <w:pStyle w:val="B944120FC89A48C3A652B2527F053583"/>
          </w:pPr>
          <w:r>
            <w:t>[</w:t>
          </w:r>
          <w:r w:rsidRPr="004D79C7">
            <w:rPr>
              <w:szCs w:val="24"/>
            </w:rPr>
            <w:t>Postcode Plaats</w:t>
          </w:r>
          <w:r>
            <w:t>]</w:t>
          </w:r>
        </w:p>
      </w:docPartBody>
    </w:docPart>
    <w:docPart>
      <w:docPartPr>
        <w:name w:val="B68505A933884B60B35C5AD9D96DCE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F4DD1B-BCA2-4485-8082-B8445D72B971}"/>
      </w:docPartPr>
      <w:docPartBody>
        <w:p w:rsidR="00F33E91" w:rsidRDefault="00515B90">
          <w:pPr>
            <w:pStyle w:val="B68505A933884B60B35C5AD9D96DCE45"/>
          </w:pPr>
          <w:r w:rsidRPr="004D79C7">
            <w:rPr>
              <w:szCs w:val="24"/>
            </w:rPr>
            <w:t>Zelfde als geadresseerde</w:t>
          </w:r>
        </w:p>
      </w:docPartBody>
    </w:docPart>
    <w:docPart>
      <w:docPartPr>
        <w:name w:val="21ACA08330BE44669A5261F5B9AF80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CC98FE-D8E2-4AA2-B6E8-1F0EE61BE372}"/>
      </w:docPartPr>
      <w:docPartBody>
        <w:p w:rsidR="00F33E91" w:rsidRDefault="00515B90">
          <w:pPr>
            <w:pStyle w:val="21ACA08330BE44669A5261F5B9AF80D1"/>
          </w:pPr>
          <w:r>
            <w:t>[</w:t>
          </w:r>
          <w:r>
            <w:rPr>
              <w:szCs w:val="24"/>
            </w:rPr>
            <w:t>Voeg extra instructies toe</w:t>
          </w:r>
          <w:r>
            <w:t>]</w:t>
          </w:r>
        </w:p>
      </w:docPartBody>
    </w:docPart>
    <w:docPart>
      <w:docPartPr>
        <w:name w:val="81745CC9EDFA4537A8B0BFEEFB3E1E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0D0309-CD08-4154-AFB2-74F803A27D44}"/>
      </w:docPartPr>
      <w:docPartBody>
        <w:p w:rsidR="00F33E91" w:rsidRDefault="00515B90">
          <w:pPr>
            <w:pStyle w:val="81745CC9EDFA4537A8B0BFEEFB3E1E8C"/>
          </w:pPr>
          <w:r w:rsidRPr="001F3696">
            <w:rPr>
              <w:rStyle w:val="PlaceholderText"/>
            </w:rPr>
            <w:t>[</w:t>
          </w:r>
          <w:r>
            <w:rPr>
              <w:rFonts w:cs="Times New Roman"/>
              <w:szCs w:val="24"/>
            </w:rPr>
            <w:t>SelectEER DATUM</w:t>
          </w:r>
          <w:r w:rsidRPr="001F3696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90"/>
    <w:rsid w:val="00515B90"/>
    <w:rsid w:val="00BD189D"/>
    <w:rsid w:val="00F3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9A30F3E99A473EAA8244CBFBB0FAD8">
    <w:name w:val="6C9A30F3E99A473EAA8244CBFBB0FAD8"/>
  </w:style>
  <w:style w:type="paragraph" w:customStyle="1" w:styleId="004EC41E4D5F4CFEA91414605ABF0FF4">
    <w:name w:val="004EC41E4D5F4CFEA91414605ABF0FF4"/>
  </w:style>
  <w:style w:type="paragraph" w:customStyle="1" w:styleId="5C0A672D95BF4EC4AF29C2A6A173BA4C">
    <w:name w:val="5C0A672D95BF4EC4AF29C2A6A173BA4C"/>
  </w:style>
  <w:style w:type="paragraph" w:customStyle="1" w:styleId="C4661A3D90974C37A0A0833A2E1B61F1">
    <w:name w:val="C4661A3D90974C37A0A0833A2E1B61F1"/>
  </w:style>
  <w:style w:type="paragraph" w:customStyle="1" w:styleId="B944120FC89A48C3A652B2527F053583">
    <w:name w:val="B944120FC89A48C3A652B2527F053583"/>
  </w:style>
  <w:style w:type="paragraph" w:customStyle="1" w:styleId="B68505A933884B60B35C5AD9D96DCE45">
    <w:name w:val="B68505A933884B60B35C5AD9D96DCE45"/>
  </w:style>
  <w:style w:type="paragraph" w:customStyle="1" w:styleId="21ACA08330BE44669A5261F5B9AF80D1">
    <w:name w:val="21ACA08330BE44669A5261F5B9AF80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745CC9EDFA4537A8B0BFEEFB3E1E8C">
    <w:name w:val="81745CC9EDFA4537A8B0BFEEFB3E1E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9A30F3E99A473EAA8244CBFBB0FAD8">
    <w:name w:val="6C9A30F3E99A473EAA8244CBFBB0FAD8"/>
  </w:style>
  <w:style w:type="paragraph" w:customStyle="1" w:styleId="004EC41E4D5F4CFEA91414605ABF0FF4">
    <w:name w:val="004EC41E4D5F4CFEA91414605ABF0FF4"/>
  </w:style>
  <w:style w:type="paragraph" w:customStyle="1" w:styleId="5C0A672D95BF4EC4AF29C2A6A173BA4C">
    <w:name w:val="5C0A672D95BF4EC4AF29C2A6A173BA4C"/>
  </w:style>
  <w:style w:type="paragraph" w:customStyle="1" w:styleId="C4661A3D90974C37A0A0833A2E1B61F1">
    <w:name w:val="C4661A3D90974C37A0A0833A2E1B61F1"/>
  </w:style>
  <w:style w:type="paragraph" w:customStyle="1" w:styleId="B944120FC89A48C3A652B2527F053583">
    <w:name w:val="B944120FC89A48C3A652B2527F053583"/>
  </w:style>
  <w:style w:type="paragraph" w:customStyle="1" w:styleId="B68505A933884B60B35C5AD9D96DCE45">
    <w:name w:val="B68505A933884B60B35C5AD9D96DCE45"/>
  </w:style>
  <w:style w:type="paragraph" w:customStyle="1" w:styleId="21ACA08330BE44669A5261F5B9AF80D1">
    <w:name w:val="21ACA08330BE44669A5261F5B9AF80D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745CC9EDFA4537A8B0BFEEFB3E1E8C">
    <w:name w:val="81745CC9EDFA4537A8B0BFEEFB3E1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D2B36-BEBC-4C7E-B164-C15F3991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Factuur (tijdloos).dotx</Template>
  <TotalTime>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Arjan</dc:creator>
  <cp:lastModifiedBy>joost</cp:lastModifiedBy>
  <cp:revision>2</cp:revision>
  <dcterms:created xsi:type="dcterms:W3CDTF">2015-06-25T10:50:00Z</dcterms:created>
  <dcterms:modified xsi:type="dcterms:W3CDTF">2015-06-25T10:50:00Z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